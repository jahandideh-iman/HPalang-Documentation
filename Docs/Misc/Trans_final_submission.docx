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rsidR="003410C8" w:rsidRDefault="00AF76FC">
      <w:pPr>
        <w:pStyle w:val="ABSTRACT"/>
        <w:rPr>
          <w:color w:val="000000"/>
        </w:rPr>
      </w:pPr>
      <w:r>
        <w:rPr>
          <w:rFonts w:hint="cs"/>
          <w:b/>
          <w:color w:val="000000"/>
          <w:rtl/>
        </w:rPr>
        <w:t>چکیده</w:t>
      </w:r>
      <w:r w:rsidR="003410C8">
        <w:rPr>
          <w:color w:val="000000"/>
        </w:rPr>
        <w:t>—These instructions give you guidelines for preparing papers for IEEE Computer Society T</w:t>
      </w:r>
      <w:r w:rsidR="003410C8">
        <w:rPr>
          <w:color w:val="000000"/>
          <w:szCs w:val="16"/>
        </w:rPr>
        <w:t>ransactions.</w:t>
      </w:r>
      <w:r w:rsidR="003410C8">
        <w:rPr>
          <w:color w:val="000000"/>
        </w:rPr>
        <w:t xml:space="preserve"> Use this document as a template if you are using Microsoft Word 6.0</w:t>
      </w:r>
      <w:r w:rsidR="00887762">
        <w:rPr>
          <w:color w:val="000000"/>
        </w:rPr>
        <w:t xml:space="preserve"> </w:t>
      </w:r>
      <w:r w:rsidR="003410C8">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short papers a</w:t>
      </w:r>
      <w:bookmarkStart w:id="0" w:name="_GoBack"/>
      <w:bookmarkEnd w:id="0"/>
      <w:r w:rsidR="002522DF" w:rsidRPr="00B23D4B">
        <w:rPr>
          <w:color w:val="000000" w:themeColor="text1"/>
        </w:rPr>
        <w:t xml:space="preserve">nd </w:t>
      </w:r>
      <w:r w:rsidR="003410C8" w:rsidRPr="00B23D4B">
        <w:rPr>
          <w:color w:val="000000" w:themeColor="text1"/>
        </w:rPr>
        <w:t>comments</w:t>
      </w:r>
      <w:r w:rsidR="003410C8">
        <w:rPr>
          <w:color w:val="000000"/>
        </w:rPr>
        <w:t xml:space="preserve">, and should clearly state the nature and significance of the paper. Abstracts </w:t>
      </w:r>
      <w:r w:rsidR="003410C8">
        <w:rPr>
          <w:i/>
          <w:iCs/>
          <w:color w:val="000000"/>
        </w:rPr>
        <w:t>must not</w:t>
      </w:r>
      <w:r w:rsidR="003410C8">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w:t>
      </w:r>
      <w:r>
        <w:rPr>
          <w:b/>
          <w:bCs/>
          <w:color w:val="000000"/>
        </w:rPr>
        <w:t xml:space="preserve">more text into a limited number of pages. Please be certain to follow all submission guidelines when formatting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6"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lastRenderedPageBreak/>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7"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20"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1"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4"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5"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lastRenderedPageBreak/>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lastRenderedPageBreak/>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w:t>
      </w:r>
      <w:r>
        <w:rPr>
          <w:color w:val="000000"/>
        </w:rPr>
        <w:t xml:space="preserve">“References” style. See the IEEE Computer Society’s style for reference formatting at: </w:t>
      </w:r>
      <w:hyperlink r:id="rId31"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 xml:space="preserve">unpublished. </w:t>
      </w:r>
      <w:r>
        <w:rPr>
          <w:color w:val="000000"/>
          <w:sz w:val="16"/>
        </w:rPr>
        <w:lastRenderedPageBreak/>
        <w:t>(Unpublished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xml:space="preserve">,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3"/>
      <w:headerReference w:type="default" r:id="rId3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7E0" w:rsidRDefault="00B077E0">
      <w:r>
        <w:separator/>
      </w:r>
    </w:p>
  </w:endnote>
  <w:endnote w:type="continuationSeparator" w:id="0">
    <w:p w:rsidR="00B077E0" w:rsidRDefault="00B07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7E0" w:rsidRDefault="00B077E0">
      <w:pPr>
        <w:pStyle w:val="TABLEROW"/>
        <w:jc w:val="left"/>
        <w:rPr>
          <w:position w:val="12"/>
          <w:sz w:val="20"/>
        </w:rPr>
      </w:pPr>
    </w:p>
  </w:footnote>
  <w:footnote w:type="continuationSeparator" w:id="0">
    <w:p w:rsidR="00B077E0" w:rsidRDefault="00B077E0">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B077E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B077E0">
      <w:fldChar w:fldCharType="begin"/>
    </w:r>
    <w:r w:rsidR="00B077E0">
      <w:instrText>PAGE</w:instrText>
    </w:r>
    <w:r w:rsidR="00B077E0">
      <w:fldChar w:fldCharType="separate"/>
    </w:r>
    <w:r>
      <w:rPr>
        <w:noProof/>
      </w:rPr>
      <w:t>3</w:t>
    </w:r>
    <w:r w:rsidR="00B077E0">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IEEE TRANSACTIONS ON journal name</w:t>
    </w:r>
    <w:proofErr w:type="gramStart"/>
    <w:r>
      <w:t>,  manuscript</w:t>
    </w:r>
    <w:proofErr w:type="gramEnd"/>
    <w:r>
      <w:t xml:space="preserve"> ID</w:t>
    </w:r>
    <w:r>
      <w:tab/>
    </w:r>
    <w:r>
      <w:rPr>
        <w:b/>
        <w:caps w:val="0"/>
        <w:vanish/>
        <w:sz w:val="16"/>
      </w:rPr>
      <w:t>first page</w:t>
    </w:r>
    <w:r>
      <w:rPr>
        <w:caps w:val="0"/>
        <w:vanish/>
      </w:rPr>
      <w:t xml:space="preserve">   </w:t>
    </w:r>
    <w:r w:rsidR="00B077E0">
      <w:fldChar w:fldCharType="begin"/>
    </w:r>
    <w:r w:rsidR="00B077E0">
      <w:instrText xml:space="preserve"> PAGE </w:instrText>
    </w:r>
    <w:r w:rsidR="00B077E0">
      <w:fldChar w:fldCharType="separate"/>
    </w:r>
    <w:r w:rsidR="00AF76FC">
      <w:rPr>
        <w:noProof/>
      </w:rPr>
      <w:t>1</w:t>
    </w:r>
    <w:r w:rsidR="00B077E0">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B077E0">
    <w:pPr>
      <w:pStyle w:val="Header"/>
      <w:tabs>
        <w:tab w:val="clear" w:pos="10200"/>
        <w:tab w:val="right" w:pos="10320"/>
      </w:tabs>
      <w:spacing w:line="180" w:lineRule="exact"/>
    </w:pPr>
    <w:r>
      <w:fldChar w:fldCharType="begin"/>
    </w:r>
    <w:r>
      <w:instrText>PAGE</w:instrText>
    </w:r>
    <w:r>
      <w:fldChar w:fldCharType="separate"/>
    </w:r>
    <w:r w:rsidR="00360359">
      <w:rPr>
        <w:noProof/>
      </w:rPr>
      <w:t>4</w:t>
    </w:r>
    <w:r>
      <w:rPr>
        <w:noProof/>
      </w:rPr>
      <w:fldChar w:fldCharType="end"/>
    </w:r>
    <w:r w:rsidR="00E12B17">
      <w:rPr>
        <w:b/>
        <w:i/>
        <w:vanish/>
      </w:rPr>
      <w:t xml:space="preserve">   </w:t>
    </w:r>
    <w:r w:rsidR="00E12B17">
      <w:rPr>
        <w:i/>
        <w:caps w:val="0"/>
        <w:vanish/>
      </w:rPr>
      <w:t>even page</w:t>
    </w:r>
    <w:r w:rsidR="00E12B17">
      <w:tab/>
      <w:t>IEEE TRANSACTIONS ON journal name</w:t>
    </w:r>
    <w:proofErr w:type="gramStart"/>
    <w:r w:rsidR="00E12B17">
      <w:t>,  manuscript</w:t>
    </w:r>
    <w:proofErr w:type="gramEnd"/>
    <w:r w:rsidR="00E12B17">
      <w:t xml:space="preserve">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B077E0">
      <w:fldChar w:fldCharType="begin"/>
    </w:r>
    <w:r w:rsidR="00B077E0">
      <w:instrText>PAGE</w:instrText>
    </w:r>
    <w:r w:rsidR="00B077E0">
      <w:fldChar w:fldCharType="separate"/>
    </w:r>
    <w:r w:rsidR="00360359">
      <w:rPr>
        <w:noProof/>
      </w:rPr>
      <w:t>5</w:t>
    </w:r>
    <w:r w:rsidR="00B077E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177B9E"/>
    <w:rsid w:val="002522DF"/>
    <w:rsid w:val="0027695E"/>
    <w:rsid w:val="002D46B5"/>
    <w:rsid w:val="002E799D"/>
    <w:rsid w:val="003410C8"/>
    <w:rsid w:val="00360359"/>
    <w:rsid w:val="005348DB"/>
    <w:rsid w:val="0069250A"/>
    <w:rsid w:val="0071239C"/>
    <w:rsid w:val="0073587B"/>
    <w:rsid w:val="0074172D"/>
    <w:rsid w:val="00753F24"/>
    <w:rsid w:val="00850C4C"/>
    <w:rsid w:val="00887762"/>
    <w:rsid w:val="009848F6"/>
    <w:rsid w:val="00A211B7"/>
    <w:rsid w:val="00A64EB7"/>
    <w:rsid w:val="00A76BBC"/>
    <w:rsid w:val="00AB633F"/>
    <w:rsid w:val="00AF76FC"/>
    <w:rsid w:val="00B077E0"/>
    <w:rsid w:val="00B23D4B"/>
    <w:rsid w:val="00B538EB"/>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8BAC93-384B-4580-8219-67744FAC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 Id="rId8" Type="http://schemas.openxmlformats.org/officeDocument/2006/relationships/hyperlink" Target="mailto:author@nrim.g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2B8C9-7286-4E68-80DF-FE8C146A8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120</TotalTime>
  <Pages>1</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23456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ACER</cp:lastModifiedBy>
  <cp:revision>9</cp:revision>
  <cp:lastPrinted>2003-04-30T17:12:00Z</cp:lastPrinted>
  <dcterms:created xsi:type="dcterms:W3CDTF">2012-11-09T22:24:00Z</dcterms:created>
  <dcterms:modified xsi:type="dcterms:W3CDTF">2017-01-23T16:30:00Z</dcterms:modified>
</cp:coreProperties>
</file>